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8F1347" w:rsidRPr="008F134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8F1347" w:rsidRDefault="00D32E95" w:rsidP="00807F3C">
            <w:pPr>
              <w:pStyle w:val="Title"/>
              <w:jc w:val="both"/>
              <w:rPr>
                <w:rFonts w:ascii="Garamond" w:hAnsi="Garamond"/>
                <w:color w:val="000000" w:themeColor="text1"/>
                <w:sz w:val="24"/>
                <w:szCs w:val="22"/>
              </w:rPr>
            </w:pPr>
            <w:r w:rsidRPr="008F1347">
              <w:rPr>
                <w:rFonts w:ascii="Garamond" w:hAnsi="Garamond"/>
                <w:color w:val="000000" w:themeColor="text1"/>
                <w:sz w:val="68"/>
                <w:szCs w:val="22"/>
              </w:rPr>
              <w:t>PRAJWOL THAPA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Pr="008F1347" w:rsidRDefault="00CE48A1" w:rsidP="00807F3C">
            <w:pPr>
              <w:pStyle w:val="ContactInfo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sdt>
              <w:sdtPr>
                <w:rPr>
                  <w:rFonts w:ascii="Garamond" w:hAnsi="Garamond"/>
                  <w:color w:val="000000" w:themeColor="text1"/>
                  <w:sz w:val="24"/>
                </w:rPr>
                <w:alias w:val="Enter address:"/>
                <w:tag w:val="Enter address:"/>
                <w:id w:val="-989020281"/>
                <w:placeholder>
                  <w:docPart w:val="A52DD5CA99934F9DAF872C5492DE2FF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proofErr w:type="spellStart"/>
                <w:r w:rsidR="00D32E95" w:rsidRPr="008F1347">
                  <w:rPr>
                    <w:rFonts w:ascii="Garamond" w:hAnsi="Garamond"/>
                    <w:color w:val="000000" w:themeColor="text1"/>
                    <w:sz w:val="24"/>
                  </w:rPr>
                  <w:t>Raniban</w:t>
                </w:r>
                <w:proofErr w:type="spellEnd"/>
                <w:r w:rsidR="00D32E95" w:rsidRPr="008F1347">
                  <w:rPr>
                    <w:rFonts w:ascii="Garamond" w:hAnsi="Garamond"/>
                    <w:color w:val="000000" w:themeColor="text1"/>
                    <w:sz w:val="24"/>
                  </w:rPr>
                  <w:t>,</w:t>
                </w:r>
                <w:r w:rsidR="000D1915" w:rsidRPr="008F1347">
                  <w:rPr>
                    <w:rFonts w:ascii="Garamond" w:hAnsi="Garamond"/>
                    <w:color w:val="000000" w:themeColor="text1"/>
                    <w:sz w:val="24"/>
                  </w:rPr>
                  <w:t xml:space="preserve"> </w:t>
                </w:r>
                <w:r w:rsidR="00D32E95" w:rsidRPr="008F1347">
                  <w:rPr>
                    <w:rFonts w:ascii="Garamond" w:hAnsi="Garamond"/>
                    <w:color w:val="000000" w:themeColor="text1"/>
                    <w:sz w:val="24"/>
                  </w:rPr>
                  <w:t>Kathmandu</w:t>
                </w:r>
              </w:sdtContent>
            </w:sdt>
            <w:r w:rsidR="007A0F44" w:rsidRPr="008F1347">
              <w:rPr>
                <w:rFonts w:ascii="Garamond" w:hAnsi="Garamond"/>
                <w:color w:val="000000" w:themeColor="text1"/>
                <w:sz w:val="24"/>
              </w:rPr>
              <w:t xml:space="preserve">  </w:t>
            </w:r>
            <w:r w:rsidR="007A0F44" w:rsidRPr="008F1347">
              <w:rPr>
                <w:rFonts w:ascii="Garamond" w:hAnsi="Garamond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inline distT="0" distB="0" distL="0" distR="0" wp14:anchorId="3C8EA70F" wp14:editId="47ABCEB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ddress icon" o:spid="_x0000_s1026" alt="Description: 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8F1347" w:rsidRDefault="00CE48A1" w:rsidP="00807F3C">
            <w:pPr>
              <w:pStyle w:val="ContactInfo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sdt>
              <w:sdtPr>
                <w:rPr>
                  <w:rFonts w:ascii="Garamond" w:hAnsi="Garamond"/>
                  <w:color w:val="000000" w:themeColor="text1"/>
                  <w:sz w:val="24"/>
                </w:rPr>
                <w:alias w:val="Enter phone:"/>
                <w:tag w:val="Enter phone:"/>
                <w:id w:val="381135673"/>
                <w:placeholder>
                  <w:docPart w:val="BF50484C7A7746699EEE6A1346CC35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D32E95" w:rsidRPr="008F1347">
                  <w:rPr>
                    <w:rFonts w:ascii="Garamond" w:hAnsi="Garamond"/>
                    <w:color w:val="000000" w:themeColor="text1"/>
                    <w:sz w:val="24"/>
                  </w:rPr>
                  <w:t>9813869354</w:t>
                </w:r>
              </w:sdtContent>
            </w:sdt>
            <w:r w:rsidR="007A0F44" w:rsidRPr="008F1347">
              <w:rPr>
                <w:rFonts w:ascii="Garamond" w:hAnsi="Garamond"/>
                <w:color w:val="000000" w:themeColor="text1"/>
                <w:sz w:val="24"/>
              </w:rPr>
              <w:t xml:space="preserve">  </w:t>
            </w:r>
            <w:r w:rsidR="007A0F44" w:rsidRPr="008F1347">
              <w:rPr>
                <w:rFonts w:ascii="Garamond" w:hAnsi="Garamond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inline distT="0" distB="0" distL="0" distR="0" wp14:anchorId="2525AA95" wp14:editId="310DCBC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lephone icon" o:spid="_x0000_s1026" alt="Description: 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8F1347" w:rsidRDefault="00CE48A1" w:rsidP="00807F3C">
            <w:pPr>
              <w:pStyle w:val="ContactInfo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sdt>
              <w:sdtPr>
                <w:rPr>
                  <w:rFonts w:ascii="Garamond" w:hAnsi="Garamond"/>
                  <w:color w:val="000000" w:themeColor="text1"/>
                  <w:sz w:val="24"/>
                </w:rPr>
                <w:alias w:val="Enter email:"/>
                <w:tag w:val="Enter email:"/>
                <w:id w:val="479813182"/>
                <w:placeholder>
                  <w:docPart w:val="2E3D6C4152EE4E3BAD3E959735F62D7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D32E95" w:rsidRPr="008F1347">
                  <w:rPr>
                    <w:rFonts w:ascii="Garamond" w:hAnsi="Garamond"/>
                    <w:color w:val="000000" w:themeColor="text1"/>
                    <w:sz w:val="24"/>
                  </w:rPr>
                  <w:t>Prajwolthapa0710@gmail.com</w:t>
                </w:r>
              </w:sdtContent>
            </w:sdt>
            <w:r w:rsidR="007A0F44" w:rsidRPr="008F1347">
              <w:rPr>
                <w:rFonts w:ascii="Garamond" w:hAnsi="Garamond"/>
                <w:color w:val="000000" w:themeColor="text1"/>
                <w:sz w:val="24"/>
              </w:rPr>
              <w:t xml:space="preserve">  </w:t>
            </w:r>
            <w:r w:rsidR="007A0F44" w:rsidRPr="008F1347">
              <w:rPr>
                <w:rFonts w:ascii="Garamond" w:hAnsi="Garamond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inline distT="0" distB="0" distL="0" distR="0" wp14:anchorId="794F6D3A" wp14:editId="771E4566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5" o:spid="_x0000_s1026" alt="Description: 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8F1347" w:rsidRDefault="00CE48A1" w:rsidP="00807F3C">
            <w:pPr>
              <w:pStyle w:val="ContactInfo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sdt>
              <w:sdtPr>
                <w:rPr>
                  <w:rFonts w:ascii="Garamond" w:hAnsi="Garamond" w:cs="Segoe UI"/>
                  <w:color w:val="000000" w:themeColor="text1"/>
                  <w:sz w:val="24"/>
                  <w:bdr w:val="none" w:sz="0" w:space="0" w:color="auto" w:frame="1"/>
                  <w:shd w:val="clear" w:color="auto" w:fill="F7F7F7" w:themeFill="background2"/>
                </w:rPr>
                <w:alias w:val="Enter LinkedIn profile:"/>
                <w:tag w:val="Enter LinkedIn profile:"/>
                <w:id w:val="-1253892234"/>
                <w:placeholder>
                  <w:docPart w:val="4AC38CB15B764259B6BD2FC363DEFA7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D32E95" w:rsidRPr="001714BE">
                  <w:rPr>
                    <w:rFonts w:ascii="Garamond" w:hAnsi="Garamond" w:cs="Segoe UI"/>
                    <w:color w:val="000000" w:themeColor="text1"/>
                    <w:sz w:val="24"/>
                    <w:bdr w:val="none" w:sz="0" w:space="0" w:color="auto" w:frame="1"/>
                    <w:shd w:val="clear" w:color="auto" w:fill="F7F7F7" w:themeFill="background2"/>
                  </w:rPr>
                  <w:t>www.linkedin.com/in/prajwol-thapa-9b68461a0</w:t>
                </w:r>
              </w:sdtContent>
            </w:sdt>
            <w:r w:rsidR="007A0F44" w:rsidRPr="008F1347">
              <w:rPr>
                <w:rFonts w:ascii="Garamond" w:hAnsi="Garamond"/>
                <w:color w:val="000000" w:themeColor="text1"/>
                <w:sz w:val="24"/>
              </w:rPr>
              <w:t xml:space="preserve">  </w:t>
            </w:r>
            <w:r w:rsidR="007A0F44" w:rsidRPr="008F1347">
              <w:rPr>
                <w:rFonts w:ascii="Garamond" w:hAnsi="Garamond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inline distT="0" distB="0" distL="0" distR="0" wp14:anchorId="5F595982" wp14:editId="01CBA905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LinkedIn icon" o:spid="_x0000_s1026" alt="Description: 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8F1347" w:rsidRDefault="00CE48A1" w:rsidP="00807F3C">
            <w:pPr>
              <w:pStyle w:val="ContactInfo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sdt>
              <w:sdtPr>
                <w:rPr>
                  <w:rFonts w:ascii="Garamond" w:hAnsi="Garamond"/>
                  <w:noProof/>
                  <w:color w:val="000000" w:themeColor="text1"/>
                  <w:sz w:val="24"/>
                </w:rPr>
                <w:alias w:val="Enter Twitter/blog/portfolio:"/>
                <w:tag w:val="Enter Twitter/blog/portfolio:"/>
                <w:id w:val="1198669372"/>
                <w:placeholder>
                  <w:docPart w:val="F19DB09FCA984EF798468127F71A05F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</w:sdtPr>
              <w:sdtEndPr/>
              <w:sdtContent>
                <w:r w:rsidR="00D32E95" w:rsidRPr="008F1347">
                  <w:rPr>
                    <w:rFonts w:ascii="Garamond" w:hAnsi="Garamond"/>
                    <w:noProof/>
                    <w:color w:val="000000" w:themeColor="text1"/>
                    <w:sz w:val="24"/>
                  </w:rPr>
                  <w:t>https://github.com/prajzwol7</w:t>
                </w:r>
              </w:sdtContent>
            </w:sdt>
            <w:r w:rsidR="007A0F44" w:rsidRPr="008F1347">
              <w:rPr>
                <w:rFonts w:ascii="Garamond" w:hAnsi="Garamond"/>
                <w:color w:val="000000" w:themeColor="text1"/>
                <w:sz w:val="24"/>
              </w:rPr>
              <w:t xml:space="preserve">  </w:t>
            </w:r>
            <w:r w:rsidR="00D32E95" w:rsidRPr="008F1347">
              <w:rPr>
                <w:rFonts w:ascii="Garamond" w:hAnsi="Garamond"/>
                <w:noProof/>
                <w:color w:val="000000" w:themeColor="text1"/>
                <w:sz w:val="24"/>
              </w:rPr>
              <w:drawing>
                <wp:inline distT="0" distB="0" distL="0" distR="0" wp14:anchorId="7D1FE1A8" wp14:editId="4B20D6C1">
                  <wp:extent cx="270882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tihub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85" cy="15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B4D" w:rsidRPr="008F1347" w:rsidRDefault="00A77B4D" w:rsidP="00807F3C">
      <w:pPr>
        <w:jc w:val="both"/>
        <w:rPr>
          <w:rFonts w:ascii="Garamond" w:hAnsi="Garamond"/>
          <w:color w:val="000000" w:themeColor="text1"/>
          <w:sz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F1347" w:rsidRPr="008F1347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8F1347" w:rsidRDefault="00807F3C" w:rsidP="00807F3C">
            <w:pPr>
              <w:pStyle w:val="Icons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r w:rsidRPr="00445C58">
              <w:rPr>
                <w:rFonts w:ascii="Garamond" w:hAnsi="Garamond"/>
                <w:noProof/>
                <w:sz w:val="32"/>
                <w:szCs w:val="56"/>
                <w:u w:val="single"/>
              </w:rPr>
              <w:drawing>
                <wp:inline distT="0" distB="0" distL="0" distR="0" wp14:anchorId="45DB8A19" wp14:editId="124DAEB6">
                  <wp:extent cx="199697" cy="1996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rtarboar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45" cy="2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7" w:type="dxa"/>
          </w:tcPr>
          <w:p w:rsidR="00A77B4D" w:rsidRPr="008F1347" w:rsidRDefault="00CE48A1" w:rsidP="00807F3C">
            <w:pPr>
              <w:pStyle w:val="Heading1"/>
              <w:jc w:val="both"/>
              <w:outlineLvl w:val="0"/>
              <w:rPr>
                <w:rFonts w:ascii="Garamond" w:hAnsi="Garamond"/>
                <w:color w:val="000000" w:themeColor="text1"/>
                <w:sz w:val="24"/>
                <w:szCs w:val="22"/>
              </w:rPr>
            </w:pPr>
            <w:sdt>
              <w:sdtPr>
                <w:rPr>
                  <w:rFonts w:ascii="Garamond" w:hAnsi="Garamond"/>
                  <w:color w:val="000000" w:themeColor="text1"/>
                  <w:sz w:val="24"/>
                  <w:szCs w:val="22"/>
                </w:rPr>
                <w:alias w:val="Education:"/>
                <w:tag w:val="Education:"/>
                <w:id w:val="1586649636"/>
                <w:placeholder>
                  <w:docPart w:val="887E0B1C70BB4FA2B1B44EEA395421EE"/>
                </w:placeholder>
                <w:temporary/>
                <w:showingPlcHdr/>
              </w:sdtPr>
              <w:sdtEndPr/>
              <w:sdtContent>
                <w:r w:rsidR="00DD2D34" w:rsidRPr="008F1347">
                  <w:rPr>
                    <w:rFonts w:ascii="Garamond" w:hAnsi="Garamond"/>
                    <w:color w:val="000000" w:themeColor="text1"/>
                    <w:sz w:val="24"/>
                    <w:szCs w:val="22"/>
                  </w:rPr>
                  <w:t>Education</w:t>
                </w:r>
              </w:sdtContent>
            </w:sdt>
          </w:p>
        </w:tc>
      </w:tr>
    </w:tbl>
    <w:p w:rsidR="007C0E0E" w:rsidRPr="00807F3C" w:rsidRDefault="000D1915" w:rsidP="00807F3C">
      <w:pPr>
        <w:pStyle w:val="Heading2"/>
        <w:jc w:val="both"/>
        <w:rPr>
          <w:rFonts w:ascii="Garamond" w:hAnsi="Garamond"/>
          <w:b w:val="0"/>
          <w:color w:val="000000" w:themeColor="text1"/>
          <w:sz w:val="24"/>
          <w:szCs w:val="22"/>
        </w:rPr>
      </w:pPr>
      <w:proofErr w:type="spellStart"/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>B.Sc.CSIT</w:t>
      </w:r>
      <w:proofErr w:type="spellEnd"/>
      <w:r w:rsidR="007C0E0E" w:rsidRPr="00807F3C">
        <w:rPr>
          <w:rFonts w:ascii="Garamond" w:hAnsi="Garamond"/>
          <w:b w:val="0"/>
          <w:color w:val="000000" w:themeColor="text1"/>
          <w:sz w:val="24"/>
          <w:szCs w:val="22"/>
        </w:rPr>
        <w:t xml:space="preserve"> | </w:t>
      </w:r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>National College of Computer Studies (NCCS)</w:t>
      </w:r>
    </w:p>
    <w:p w:rsidR="000E24AC" w:rsidRPr="00807F3C" w:rsidRDefault="000D1915" w:rsidP="00807F3C">
      <w:pPr>
        <w:pStyle w:val="Heading3"/>
        <w:jc w:val="both"/>
        <w:rPr>
          <w:rFonts w:ascii="Garamond" w:hAnsi="Garamond"/>
          <w:color w:val="000000" w:themeColor="text1"/>
          <w:szCs w:val="22"/>
        </w:rPr>
      </w:pPr>
      <w:r w:rsidRPr="00807F3C">
        <w:rPr>
          <w:rFonts w:ascii="Garamond" w:hAnsi="Garamond"/>
          <w:color w:val="000000" w:themeColor="text1"/>
          <w:szCs w:val="22"/>
        </w:rPr>
        <w:t>2073</w:t>
      </w:r>
      <w:r w:rsidR="007C0E0E" w:rsidRPr="00807F3C">
        <w:rPr>
          <w:rFonts w:ascii="Garamond" w:hAnsi="Garamond"/>
          <w:color w:val="000000" w:themeColor="text1"/>
          <w:szCs w:val="22"/>
        </w:rPr>
        <w:t xml:space="preserve"> – </w:t>
      </w:r>
      <w:r w:rsidRPr="00807F3C">
        <w:rPr>
          <w:rFonts w:ascii="Garamond" w:hAnsi="Garamond"/>
          <w:color w:val="000000" w:themeColor="text1"/>
          <w:szCs w:val="22"/>
        </w:rPr>
        <w:t>CURRENT</w:t>
      </w:r>
    </w:p>
    <w:p w:rsidR="007C0E0E" w:rsidRPr="00807F3C" w:rsidRDefault="00807F3C" w:rsidP="00807F3C">
      <w:pPr>
        <w:pStyle w:val="Heading2"/>
        <w:jc w:val="both"/>
        <w:rPr>
          <w:rFonts w:ascii="Garamond" w:hAnsi="Garamond"/>
          <w:b w:val="0"/>
          <w:color w:val="000000" w:themeColor="text1"/>
          <w:sz w:val="24"/>
          <w:szCs w:val="22"/>
        </w:rPr>
      </w:pPr>
      <w:r>
        <w:rPr>
          <w:rFonts w:ascii="Garamond" w:hAnsi="Garamond"/>
          <w:b w:val="0"/>
          <w:color w:val="000000" w:themeColor="text1"/>
          <w:sz w:val="24"/>
          <w:szCs w:val="22"/>
        </w:rPr>
        <w:t>SCIENCE</w:t>
      </w:r>
      <w:r w:rsidR="007C0E0E" w:rsidRPr="00807F3C">
        <w:rPr>
          <w:rFonts w:ascii="Garamond" w:hAnsi="Garamond"/>
          <w:b w:val="0"/>
          <w:color w:val="000000" w:themeColor="text1"/>
          <w:sz w:val="24"/>
          <w:szCs w:val="22"/>
        </w:rPr>
        <w:t xml:space="preserve"> | </w:t>
      </w:r>
      <w:r w:rsidR="000D1915" w:rsidRPr="00807F3C">
        <w:rPr>
          <w:rFonts w:ascii="Garamond" w:hAnsi="Garamond"/>
          <w:b w:val="0"/>
          <w:color w:val="000000" w:themeColor="text1"/>
          <w:sz w:val="24"/>
          <w:szCs w:val="22"/>
        </w:rPr>
        <w:t>South Western State College (SWSC)</w:t>
      </w:r>
    </w:p>
    <w:p w:rsidR="007C0E0E" w:rsidRPr="00807F3C" w:rsidRDefault="000D1915" w:rsidP="00807F3C">
      <w:pPr>
        <w:pStyle w:val="Heading3"/>
        <w:jc w:val="both"/>
        <w:rPr>
          <w:rFonts w:ascii="Garamond" w:hAnsi="Garamond"/>
          <w:color w:val="000000" w:themeColor="text1"/>
          <w:szCs w:val="22"/>
        </w:rPr>
      </w:pPr>
      <w:r w:rsidRPr="00807F3C">
        <w:rPr>
          <w:rFonts w:ascii="Garamond" w:hAnsi="Garamond"/>
          <w:color w:val="000000" w:themeColor="text1"/>
          <w:szCs w:val="22"/>
        </w:rPr>
        <w:t>2071</w:t>
      </w:r>
      <w:r w:rsidR="007C0E0E" w:rsidRPr="00807F3C">
        <w:rPr>
          <w:rFonts w:ascii="Garamond" w:hAnsi="Garamond"/>
          <w:color w:val="000000" w:themeColor="text1"/>
          <w:szCs w:val="22"/>
        </w:rPr>
        <w:t xml:space="preserve"> – </w:t>
      </w:r>
      <w:r w:rsidRPr="00807F3C">
        <w:rPr>
          <w:rFonts w:ascii="Garamond" w:hAnsi="Garamond"/>
          <w:color w:val="000000" w:themeColor="text1"/>
          <w:szCs w:val="22"/>
        </w:rPr>
        <w:t>2073</w:t>
      </w:r>
    </w:p>
    <w:p w:rsidR="000D1915" w:rsidRPr="00807F3C" w:rsidRDefault="000D1915" w:rsidP="00807F3C">
      <w:pPr>
        <w:pStyle w:val="Heading2"/>
        <w:jc w:val="both"/>
        <w:rPr>
          <w:rFonts w:ascii="Garamond" w:hAnsi="Garamond"/>
          <w:b w:val="0"/>
          <w:color w:val="000000" w:themeColor="text1"/>
          <w:sz w:val="24"/>
          <w:szCs w:val="22"/>
        </w:rPr>
      </w:pPr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 xml:space="preserve">SLC | </w:t>
      </w:r>
      <w:proofErr w:type="spellStart"/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>Ujjwal</w:t>
      </w:r>
      <w:proofErr w:type="spellEnd"/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 xml:space="preserve"> </w:t>
      </w:r>
      <w:proofErr w:type="spellStart"/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>Vidya</w:t>
      </w:r>
      <w:proofErr w:type="spellEnd"/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 xml:space="preserve"> </w:t>
      </w:r>
      <w:proofErr w:type="spellStart"/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>Vikash</w:t>
      </w:r>
      <w:proofErr w:type="spellEnd"/>
      <w:r w:rsidRPr="00807F3C">
        <w:rPr>
          <w:rFonts w:ascii="Garamond" w:hAnsi="Garamond"/>
          <w:b w:val="0"/>
          <w:color w:val="000000" w:themeColor="text1"/>
          <w:sz w:val="24"/>
          <w:szCs w:val="22"/>
        </w:rPr>
        <w:t xml:space="preserve"> Higher Secondary School (UVVHSS)</w:t>
      </w:r>
    </w:p>
    <w:p w:rsidR="008F1347" w:rsidRPr="00807F3C" w:rsidRDefault="000D1915" w:rsidP="00807F3C">
      <w:pPr>
        <w:pStyle w:val="Heading3"/>
        <w:jc w:val="both"/>
        <w:rPr>
          <w:rFonts w:ascii="Garamond" w:hAnsi="Garamond"/>
          <w:color w:val="000000" w:themeColor="text1"/>
          <w:szCs w:val="22"/>
        </w:rPr>
      </w:pPr>
      <w:r w:rsidRPr="00807F3C">
        <w:rPr>
          <w:rFonts w:ascii="Garamond" w:hAnsi="Garamond"/>
          <w:color w:val="000000" w:themeColor="text1"/>
          <w:szCs w:val="22"/>
        </w:rPr>
        <w:t xml:space="preserve"> t</w:t>
      </w:r>
      <w:r w:rsidR="00807F3C">
        <w:rPr>
          <w:rFonts w:ascii="Garamond" w:hAnsi="Garamond"/>
          <w:color w:val="000000" w:themeColor="text1"/>
          <w:szCs w:val="22"/>
        </w:rPr>
        <w:t>ill</w:t>
      </w:r>
      <w:r w:rsidRPr="00807F3C">
        <w:rPr>
          <w:rFonts w:ascii="Garamond" w:hAnsi="Garamond"/>
          <w:color w:val="000000" w:themeColor="text1"/>
          <w:szCs w:val="22"/>
        </w:rPr>
        <w:t>– 2070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F1347" w:rsidRPr="008F1347" w:rsidTr="00FC76A3">
        <w:tc>
          <w:tcPr>
            <w:tcW w:w="720" w:type="dxa"/>
            <w:tcMar>
              <w:right w:w="216" w:type="dxa"/>
            </w:tcMar>
            <w:vAlign w:val="bottom"/>
          </w:tcPr>
          <w:p w:rsidR="000D1915" w:rsidRPr="008F1347" w:rsidRDefault="00807F3C" w:rsidP="00807F3C">
            <w:pPr>
              <w:pStyle w:val="Icons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r>
              <w:rPr>
                <w:rFonts w:ascii="Garamond" w:hAnsi="Garamond"/>
                <w:noProof/>
                <w:color w:val="000000" w:themeColor="text1"/>
                <w:sz w:val="24"/>
              </w:rPr>
              <w:drawing>
                <wp:inline distT="0" distB="0" distL="0" distR="0" wp14:anchorId="4934367C" wp14:editId="731B1FFD">
                  <wp:extent cx="157655" cy="19864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78" cy="20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7" w:type="dxa"/>
          </w:tcPr>
          <w:p w:rsidR="000D1915" w:rsidRPr="008F1347" w:rsidRDefault="00CE48A1" w:rsidP="00807F3C">
            <w:pPr>
              <w:pStyle w:val="Heading1"/>
              <w:jc w:val="both"/>
              <w:outlineLvl w:val="0"/>
              <w:rPr>
                <w:rFonts w:ascii="Garamond" w:hAnsi="Garamond"/>
                <w:color w:val="000000" w:themeColor="text1"/>
                <w:sz w:val="24"/>
                <w:szCs w:val="22"/>
              </w:rPr>
            </w:pPr>
            <w:sdt>
              <w:sdtPr>
                <w:rPr>
                  <w:rFonts w:ascii="Garamond" w:hAnsi="Garamond"/>
                  <w:color w:val="000000" w:themeColor="text1"/>
                  <w:sz w:val="24"/>
                  <w:szCs w:val="22"/>
                </w:rPr>
                <w:alias w:val="Skills:"/>
                <w:tag w:val="Skills:"/>
                <w:id w:val="-925109897"/>
                <w:placeholder>
                  <w:docPart w:val="2959FF182BC24E5196D3CCB9085BDF84"/>
                </w:placeholder>
                <w:temporary/>
                <w:showingPlcHdr/>
              </w:sdtPr>
              <w:sdtEndPr/>
              <w:sdtContent>
                <w:r w:rsidR="000D1915" w:rsidRPr="008F1347">
                  <w:rPr>
                    <w:rFonts w:ascii="Garamond" w:hAnsi="Garamond"/>
                    <w:color w:val="000000" w:themeColor="text1"/>
                    <w:sz w:val="24"/>
                    <w:szCs w:val="22"/>
                  </w:rPr>
                  <w:t>Skills</w:t>
                </w:r>
              </w:sdtContent>
            </w:sdt>
          </w:p>
        </w:tc>
      </w:tr>
    </w:tbl>
    <w:tbl>
      <w:tblPr>
        <w:tblStyle w:val="GridTableLight"/>
        <w:tblW w:w="10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  <w:gridCol w:w="8649"/>
      </w:tblGrid>
      <w:tr w:rsidR="008F1347" w:rsidRPr="008F1347" w:rsidTr="00FC76A3">
        <w:tc>
          <w:tcPr>
            <w:tcW w:w="4320" w:type="dxa"/>
          </w:tcPr>
          <w:p w:rsidR="000D1915" w:rsidRPr="008F1347" w:rsidRDefault="000D1915" w:rsidP="00807F3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Garamond" w:hAnsi="Garamond"/>
                <w:noProof/>
                <w:color w:val="000000" w:themeColor="text1"/>
                <w:sz w:val="24"/>
              </w:rPr>
            </w:pPr>
            <w:r w:rsidRPr="008F1347">
              <w:rPr>
                <w:rFonts w:ascii="Garamond" w:hAnsi="Garamond"/>
                <w:noProof/>
                <w:color w:val="000000" w:themeColor="text1"/>
                <w:sz w:val="24"/>
              </w:rPr>
              <w:t>Html,CSS, Bootstrap</w:t>
            </w:r>
            <w:r w:rsidR="00581BFB">
              <w:rPr>
                <w:rFonts w:ascii="Garamond" w:hAnsi="Garamond"/>
                <w:noProof/>
                <w:color w:val="000000" w:themeColor="text1"/>
                <w:sz w:val="24"/>
              </w:rPr>
              <w:t>,Material UI</w:t>
            </w:r>
          </w:p>
          <w:p w:rsidR="000D1915" w:rsidRPr="008F1347" w:rsidRDefault="0075004A" w:rsidP="00807F3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Garamond" w:hAnsi="Garamond"/>
                <w:noProof/>
                <w:color w:val="000000" w:themeColor="text1"/>
                <w:sz w:val="24"/>
              </w:rPr>
            </w:pPr>
            <w:r>
              <w:rPr>
                <w:rFonts w:ascii="Garamond" w:hAnsi="Garamond"/>
                <w:noProof/>
                <w:color w:val="000000" w:themeColor="text1"/>
                <w:sz w:val="24"/>
              </w:rPr>
              <w:t>Javscript/React JS</w:t>
            </w:r>
          </w:p>
          <w:p w:rsidR="000D1915" w:rsidRPr="008F1347" w:rsidRDefault="000D1915" w:rsidP="00807F3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Garamond" w:hAnsi="Garamond"/>
                <w:noProof/>
                <w:color w:val="000000" w:themeColor="text1"/>
                <w:sz w:val="24"/>
              </w:rPr>
            </w:pPr>
            <w:r w:rsidRPr="008F1347">
              <w:rPr>
                <w:rFonts w:ascii="Garamond" w:hAnsi="Garamond"/>
                <w:noProof/>
                <w:color w:val="000000" w:themeColor="text1"/>
                <w:sz w:val="24"/>
              </w:rPr>
              <w:t>Python/Django</w:t>
            </w:r>
          </w:p>
          <w:p w:rsidR="008F1347" w:rsidRPr="008F1347" w:rsidRDefault="00852607" w:rsidP="00807F3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Garamond" w:hAnsi="Garamond"/>
                <w:noProof/>
                <w:color w:val="000000" w:themeColor="text1"/>
                <w:sz w:val="24"/>
              </w:rPr>
            </w:pPr>
            <w:r>
              <w:rPr>
                <w:rFonts w:ascii="Garamond" w:hAnsi="Garamond"/>
                <w:noProof/>
                <w:color w:val="000000" w:themeColor="text1"/>
                <w:sz w:val="24"/>
              </w:rPr>
              <w:t>Wordpress,ContentWriting</w:t>
            </w:r>
          </w:p>
          <w:p w:rsidR="000D1915" w:rsidRPr="008F1347" w:rsidRDefault="000D1915" w:rsidP="00807F3C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Garamond" w:hAnsi="Garamond"/>
                <w:noProof/>
                <w:color w:val="000000" w:themeColor="text1"/>
                <w:sz w:val="24"/>
              </w:rPr>
            </w:pPr>
            <w:r w:rsidRPr="008F1347">
              <w:rPr>
                <w:rFonts w:ascii="Garamond" w:hAnsi="Garamond"/>
                <w:noProof/>
                <w:color w:val="000000" w:themeColor="text1"/>
                <w:sz w:val="24"/>
              </w:rPr>
              <w:t>GIT</w:t>
            </w:r>
          </w:p>
        </w:tc>
        <w:tc>
          <w:tcPr>
            <w:tcW w:w="4320" w:type="dxa"/>
            <w:tcMar>
              <w:left w:w="576" w:type="dxa"/>
            </w:tcMar>
            <w:vAlign w:val="bottom"/>
          </w:tcPr>
          <w:p w:rsidR="000D1915" w:rsidRPr="008F1347" w:rsidRDefault="000D1915" w:rsidP="00807F3C">
            <w:pPr>
              <w:pStyle w:val="Icons"/>
              <w:jc w:val="both"/>
              <w:rPr>
                <w:rFonts w:ascii="Garamond" w:hAnsi="Garamond"/>
                <w:color w:val="000000" w:themeColor="text1"/>
                <w:sz w:val="24"/>
              </w:rPr>
            </w:pPr>
          </w:p>
        </w:tc>
        <w:tc>
          <w:tcPr>
            <w:tcW w:w="8649" w:type="dxa"/>
          </w:tcPr>
          <w:p w:rsidR="000D1915" w:rsidRPr="008F1347" w:rsidRDefault="000D1915" w:rsidP="00807F3C">
            <w:pPr>
              <w:pStyle w:val="Heading1"/>
              <w:jc w:val="both"/>
              <w:outlineLvl w:val="0"/>
              <w:rPr>
                <w:rFonts w:ascii="Garamond" w:hAnsi="Garamond"/>
                <w:color w:val="000000" w:themeColor="text1"/>
                <w:sz w:val="24"/>
                <w:szCs w:val="22"/>
              </w:rPr>
            </w:pPr>
          </w:p>
        </w:tc>
      </w:tr>
    </w:tbl>
    <w:p w:rsidR="000D1915" w:rsidRPr="008F1347" w:rsidRDefault="000D1915" w:rsidP="00807F3C">
      <w:pPr>
        <w:pStyle w:val="Heading3"/>
        <w:jc w:val="both"/>
        <w:rPr>
          <w:rFonts w:ascii="Garamond" w:hAnsi="Garamond"/>
          <w:color w:val="000000" w:themeColor="text1"/>
          <w:szCs w:val="2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8F1347" w:rsidRPr="008F1347" w:rsidTr="000D1915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8F1347" w:rsidRDefault="000D1915" w:rsidP="00807F3C">
            <w:pPr>
              <w:pStyle w:val="Icons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r w:rsidRPr="008F1347">
              <w:rPr>
                <w:noProof/>
                <w:color w:val="000000" w:themeColor="text1"/>
                <w:u w:val="single"/>
              </w:rPr>
              <w:drawing>
                <wp:inline distT="0" distB="0" distL="0" distR="0" wp14:anchorId="231CE2FD" wp14:editId="263CC2A1">
                  <wp:extent cx="243244" cy="243244"/>
                  <wp:effectExtent l="0" t="0" r="4445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21" cy="24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:rsidR="005E088C" w:rsidRPr="008F1347" w:rsidRDefault="000D1915" w:rsidP="00807F3C">
            <w:pPr>
              <w:pStyle w:val="Heading1"/>
              <w:jc w:val="both"/>
              <w:outlineLvl w:val="0"/>
              <w:rPr>
                <w:rFonts w:ascii="Garamond" w:hAnsi="Garamond"/>
                <w:color w:val="000000" w:themeColor="text1"/>
                <w:sz w:val="24"/>
                <w:szCs w:val="22"/>
              </w:rPr>
            </w:pPr>
            <w:r w:rsidRPr="008F1347">
              <w:rPr>
                <w:rFonts w:ascii="Garamond" w:hAnsi="Garamond"/>
                <w:color w:val="000000" w:themeColor="text1"/>
                <w:sz w:val="24"/>
                <w:szCs w:val="22"/>
              </w:rPr>
              <w:t>PROJECTS</w:t>
            </w:r>
          </w:p>
        </w:tc>
      </w:tr>
    </w:tbl>
    <w:p w:rsidR="000D1915" w:rsidRDefault="000D1915" w:rsidP="00807F3C">
      <w:pPr>
        <w:pStyle w:val="ListParagraph"/>
        <w:numPr>
          <w:ilvl w:val="0"/>
          <w:numId w:val="19"/>
        </w:numPr>
        <w:jc w:val="both"/>
        <w:rPr>
          <w:rFonts w:ascii="Garamond" w:hAnsi="Garamond"/>
          <w:noProof/>
          <w:color w:val="000000" w:themeColor="text1"/>
          <w:sz w:val="24"/>
        </w:rPr>
      </w:pPr>
      <w:r w:rsidRPr="00832F68">
        <w:rPr>
          <w:rFonts w:ascii="Garamond" w:hAnsi="Garamond"/>
          <w:noProof/>
          <w:color w:val="000000" w:themeColor="text1"/>
          <w:sz w:val="24"/>
        </w:rPr>
        <w:t>Burge</w:t>
      </w:r>
      <w:r w:rsidR="009D2F11">
        <w:rPr>
          <w:rFonts w:ascii="Garamond" w:hAnsi="Garamond"/>
          <w:noProof/>
          <w:color w:val="000000" w:themeColor="text1"/>
          <w:sz w:val="24"/>
        </w:rPr>
        <w:t>r Ordering System using React JS</w:t>
      </w:r>
    </w:p>
    <w:p w:rsidR="00D11545" w:rsidRDefault="00D11545" w:rsidP="00D11545">
      <w:pPr>
        <w:pStyle w:val="ListParagraph"/>
        <w:numPr>
          <w:ilvl w:val="0"/>
          <w:numId w:val="19"/>
        </w:numPr>
        <w:jc w:val="both"/>
        <w:rPr>
          <w:rFonts w:ascii="Garamond" w:hAnsi="Garamond"/>
          <w:noProof/>
          <w:color w:val="000000" w:themeColor="text1"/>
          <w:sz w:val="24"/>
        </w:rPr>
      </w:pPr>
      <w:r>
        <w:rPr>
          <w:rFonts w:ascii="Garamond" w:hAnsi="Garamond"/>
          <w:noProof/>
          <w:color w:val="000000" w:themeColor="text1"/>
          <w:sz w:val="24"/>
        </w:rPr>
        <w:t>Nepal Travels(Travel &amp; Tours) using React JS</w:t>
      </w:r>
    </w:p>
    <w:p w:rsidR="00615AB8" w:rsidRPr="00615AB8" w:rsidRDefault="00615AB8" w:rsidP="00615AB8">
      <w:pPr>
        <w:pStyle w:val="ListParagraph"/>
        <w:numPr>
          <w:ilvl w:val="0"/>
          <w:numId w:val="19"/>
        </w:numPr>
        <w:jc w:val="both"/>
        <w:rPr>
          <w:rFonts w:ascii="Garamond" w:hAnsi="Garamond"/>
          <w:noProof/>
          <w:color w:val="000000" w:themeColor="text1"/>
          <w:sz w:val="24"/>
        </w:rPr>
      </w:pPr>
      <w:r>
        <w:rPr>
          <w:rFonts w:ascii="Garamond" w:hAnsi="Garamond"/>
          <w:noProof/>
          <w:color w:val="000000" w:themeColor="text1"/>
          <w:sz w:val="24"/>
        </w:rPr>
        <w:t>News P</w:t>
      </w:r>
      <w:r w:rsidRPr="00832F68">
        <w:rPr>
          <w:rFonts w:ascii="Garamond" w:hAnsi="Garamond"/>
          <w:noProof/>
          <w:color w:val="000000" w:themeColor="text1"/>
          <w:sz w:val="24"/>
        </w:rPr>
        <w:t>ortal using Djang</w:t>
      </w:r>
      <w:bookmarkStart w:id="0" w:name="_GoBack"/>
      <w:bookmarkEnd w:id="0"/>
      <w:r w:rsidRPr="00832F68">
        <w:rPr>
          <w:rFonts w:ascii="Garamond" w:hAnsi="Garamond"/>
          <w:noProof/>
          <w:color w:val="000000" w:themeColor="text1"/>
          <w:sz w:val="24"/>
        </w:rPr>
        <w:t>o</w:t>
      </w:r>
    </w:p>
    <w:p w:rsidR="00615AB8" w:rsidRPr="00D11545" w:rsidRDefault="00615AB8" w:rsidP="00615AB8">
      <w:pPr>
        <w:pStyle w:val="ListParagraph"/>
        <w:numPr>
          <w:ilvl w:val="0"/>
          <w:numId w:val="19"/>
        </w:numPr>
        <w:jc w:val="both"/>
        <w:rPr>
          <w:rFonts w:ascii="Garamond" w:hAnsi="Garamond"/>
          <w:noProof/>
          <w:color w:val="000000" w:themeColor="text1"/>
          <w:sz w:val="24"/>
        </w:rPr>
      </w:pPr>
      <w:r w:rsidRPr="008F1347">
        <w:rPr>
          <w:rFonts w:ascii="Garamond" w:hAnsi="Garamond"/>
          <w:noProof/>
          <w:color w:val="000000" w:themeColor="text1"/>
          <w:sz w:val="24"/>
        </w:rPr>
        <w:t>Customer Product Management using Django</w:t>
      </w:r>
    </w:p>
    <w:p w:rsidR="000D1915" w:rsidRPr="008F1347" w:rsidRDefault="009D2F11" w:rsidP="00807F3C">
      <w:pPr>
        <w:pStyle w:val="ListParagraph"/>
        <w:numPr>
          <w:ilvl w:val="0"/>
          <w:numId w:val="19"/>
        </w:numPr>
        <w:jc w:val="both"/>
        <w:rPr>
          <w:rFonts w:ascii="Garamond" w:hAnsi="Garamond"/>
          <w:noProof/>
          <w:color w:val="000000" w:themeColor="text1"/>
          <w:sz w:val="24"/>
        </w:rPr>
      </w:pPr>
      <w:r>
        <w:rPr>
          <w:rFonts w:ascii="Garamond" w:hAnsi="Garamond"/>
          <w:noProof/>
          <w:color w:val="000000" w:themeColor="text1"/>
          <w:sz w:val="24"/>
        </w:rPr>
        <w:t>Face Recognistion S</w:t>
      </w:r>
      <w:r w:rsidR="000D1915" w:rsidRPr="008F1347">
        <w:rPr>
          <w:rFonts w:ascii="Garamond" w:hAnsi="Garamond"/>
          <w:noProof/>
          <w:color w:val="000000" w:themeColor="text1"/>
          <w:sz w:val="24"/>
        </w:rPr>
        <w:t>ystem for attendance purpose(ML)</w:t>
      </w:r>
    </w:p>
    <w:p w:rsidR="00D11545" w:rsidRPr="00615AB8" w:rsidRDefault="000D1915" w:rsidP="005D4FFA">
      <w:pPr>
        <w:pStyle w:val="ListParagraph"/>
        <w:numPr>
          <w:ilvl w:val="0"/>
          <w:numId w:val="19"/>
        </w:numPr>
        <w:spacing w:after="0"/>
        <w:jc w:val="both"/>
        <w:rPr>
          <w:rFonts w:ascii="Garamond" w:hAnsi="Garamond"/>
          <w:noProof/>
          <w:color w:val="000000" w:themeColor="text1"/>
          <w:sz w:val="24"/>
        </w:rPr>
      </w:pPr>
      <w:r w:rsidRPr="008F1347">
        <w:rPr>
          <w:rFonts w:ascii="Garamond" w:hAnsi="Garamond"/>
          <w:noProof/>
          <w:color w:val="000000" w:themeColor="text1"/>
          <w:sz w:val="24"/>
        </w:rPr>
        <w:t>Fire detection(ML)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16"/>
        <w:gridCol w:w="8558"/>
      </w:tblGrid>
      <w:tr w:rsidR="008F1347" w:rsidRPr="008F1347" w:rsidTr="000D1915">
        <w:tc>
          <w:tcPr>
            <w:tcW w:w="816" w:type="dxa"/>
            <w:tcMar>
              <w:right w:w="216" w:type="dxa"/>
            </w:tcMar>
            <w:vAlign w:val="bottom"/>
          </w:tcPr>
          <w:p w:rsidR="00AC7C34" w:rsidRPr="008F1347" w:rsidRDefault="000D1915" w:rsidP="00807F3C">
            <w:pPr>
              <w:pStyle w:val="Icons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r w:rsidRPr="008F1347">
              <w:rPr>
                <w:rFonts w:ascii="Garamond" w:hAnsi="Garamond"/>
                <w:noProof/>
                <w:color w:val="000000" w:themeColor="text1"/>
                <w:sz w:val="24"/>
                <w:u w:val="single"/>
              </w:rPr>
              <w:drawing>
                <wp:inline distT="0" distB="0" distL="0" distR="0" wp14:anchorId="43E597AF" wp14:editId="59F8F9E0">
                  <wp:extent cx="314661" cy="285163"/>
                  <wp:effectExtent l="0" t="0" r="952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ion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30" cy="28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8" w:type="dxa"/>
          </w:tcPr>
          <w:p w:rsidR="00AC7C34" w:rsidRPr="008F1347" w:rsidRDefault="005D79E2" w:rsidP="00807F3C">
            <w:pPr>
              <w:pStyle w:val="Heading1"/>
              <w:jc w:val="both"/>
              <w:outlineLvl w:val="0"/>
              <w:rPr>
                <w:rFonts w:ascii="Garamond" w:hAnsi="Garamond"/>
                <w:color w:val="000000" w:themeColor="text1"/>
                <w:sz w:val="24"/>
                <w:szCs w:val="22"/>
              </w:rPr>
            </w:pPr>
            <w:r w:rsidRPr="008F1347">
              <w:rPr>
                <w:rFonts w:ascii="Garamond" w:hAnsi="Garamond"/>
                <w:color w:val="000000" w:themeColor="text1"/>
                <w:sz w:val="24"/>
                <w:szCs w:val="22"/>
              </w:rPr>
              <w:t>PARTICIPATIONS</w:t>
            </w:r>
          </w:p>
        </w:tc>
      </w:tr>
    </w:tbl>
    <w:p w:rsidR="005D79E2" w:rsidRDefault="005D79E2" w:rsidP="00807F3C">
      <w:pPr>
        <w:pStyle w:val="ListParagraph"/>
        <w:numPr>
          <w:ilvl w:val="0"/>
          <w:numId w:val="17"/>
        </w:numPr>
        <w:jc w:val="both"/>
        <w:rPr>
          <w:rFonts w:ascii="Garamond" w:hAnsi="Garamond"/>
          <w:noProof/>
          <w:color w:val="000000" w:themeColor="text1"/>
          <w:sz w:val="24"/>
        </w:rPr>
      </w:pPr>
      <w:r w:rsidRPr="008F1347">
        <w:rPr>
          <w:rFonts w:ascii="Garamond" w:hAnsi="Garamond"/>
          <w:noProof/>
          <w:color w:val="000000" w:themeColor="text1"/>
          <w:sz w:val="24"/>
        </w:rPr>
        <w:t>Django Workshop(by NCCS)</w:t>
      </w:r>
    </w:p>
    <w:p w:rsidR="005D4FFA" w:rsidRPr="005D4FFA" w:rsidRDefault="005D4FFA" w:rsidP="005D4FFA">
      <w:pPr>
        <w:pStyle w:val="ListParagraph"/>
        <w:numPr>
          <w:ilvl w:val="0"/>
          <w:numId w:val="17"/>
        </w:numPr>
        <w:jc w:val="both"/>
        <w:rPr>
          <w:rFonts w:ascii="Garamond" w:hAnsi="Garamond"/>
          <w:noProof/>
          <w:color w:val="000000" w:themeColor="text1"/>
          <w:sz w:val="24"/>
        </w:rPr>
      </w:pPr>
      <w:r w:rsidRPr="008F1347">
        <w:rPr>
          <w:rFonts w:ascii="Garamond" w:hAnsi="Garamond"/>
          <w:noProof/>
          <w:color w:val="000000" w:themeColor="text1"/>
          <w:sz w:val="24"/>
        </w:rPr>
        <w:t xml:space="preserve">React Js and GIT workshop(by Cloudfactory) </w:t>
      </w:r>
    </w:p>
    <w:p w:rsidR="005D79E2" w:rsidRDefault="005D79E2" w:rsidP="00807F3C">
      <w:pPr>
        <w:pStyle w:val="ListParagraph"/>
        <w:numPr>
          <w:ilvl w:val="0"/>
          <w:numId w:val="17"/>
        </w:numPr>
        <w:jc w:val="both"/>
        <w:rPr>
          <w:rFonts w:ascii="Garamond" w:hAnsi="Garamond"/>
          <w:noProof/>
          <w:color w:val="000000" w:themeColor="text1"/>
          <w:sz w:val="24"/>
        </w:rPr>
      </w:pPr>
      <w:r w:rsidRPr="008F1347">
        <w:rPr>
          <w:rFonts w:ascii="Garamond" w:hAnsi="Garamond"/>
          <w:noProof/>
          <w:color w:val="000000" w:themeColor="text1"/>
          <w:sz w:val="24"/>
        </w:rPr>
        <w:t>React Workshop(by NCCS)</w:t>
      </w:r>
    </w:p>
    <w:p w:rsidR="00EE5E75" w:rsidRPr="008F1347" w:rsidRDefault="000634AF" w:rsidP="00807F3C">
      <w:pPr>
        <w:pStyle w:val="ListParagraph"/>
        <w:numPr>
          <w:ilvl w:val="0"/>
          <w:numId w:val="17"/>
        </w:numPr>
        <w:jc w:val="both"/>
        <w:rPr>
          <w:rFonts w:ascii="Garamond" w:hAnsi="Garamond"/>
          <w:noProof/>
          <w:color w:val="000000" w:themeColor="text1"/>
          <w:sz w:val="24"/>
        </w:rPr>
      </w:pPr>
      <w:r>
        <w:rPr>
          <w:rFonts w:ascii="Garamond" w:hAnsi="Garamond"/>
          <w:noProof/>
          <w:color w:val="000000" w:themeColor="text1"/>
          <w:sz w:val="24"/>
        </w:rPr>
        <w:t>React Workshop</w:t>
      </w:r>
      <w:r w:rsidR="00EE5E75">
        <w:rPr>
          <w:rFonts w:ascii="Garamond" w:hAnsi="Garamond"/>
          <w:noProof/>
          <w:color w:val="000000" w:themeColor="text1"/>
          <w:sz w:val="24"/>
        </w:rPr>
        <w:t>( by Genese Cloud Academy )</w:t>
      </w:r>
    </w:p>
    <w:p w:rsidR="005D79E2" w:rsidRDefault="005D79E2" w:rsidP="00807F3C">
      <w:pPr>
        <w:pStyle w:val="ListParagraph"/>
        <w:numPr>
          <w:ilvl w:val="0"/>
          <w:numId w:val="17"/>
        </w:numPr>
        <w:jc w:val="both"/>
        <w:rPr>
          <w:rFonts w:ascii="Garamond" w:hAnsi="Garamond"/>
          <w:noProof/>
          <w:color w:val="000000" w:themeColor="text1"/>
          <w:sz w:val="24"/>
        </w:rPr>
      </w:pPr>
      <w:r w:rsidRPr="008F1347">
        <w:rPr>
          <w:rFonts w:ascii="Garamond" w:hAnsi="Garamond"/>
          <w:noProof/>
          <w:color w:val="000000" w:themeColor="text1"/>
          <w:sz w:val="24"/>
        </w:rPr>
        <w:t>Php Workshop(</w:t>
      </w:r>
      <w:r w:rsidR="000634AF">
        <w:rPr>
          <w:rFonts w:ascii="Garamond" w:hAnsi="Garamond"/>
          <w:noProof/>
          <w:color w:val="000000" w:themeColor="text1"/>
          <w:sz w:val="24"/>
        </w:rPr>
        <w:t xml:space="preserve">by </w:t>
      </w:r>
      <w:r w:rsidRPr="008F1347">
        <w:rPr>
          <w:rFonts w:ascii="Garamond" w:hAnsi="Garamond"/>
          <w:noProof/>
          <w:color w:val="000000" w:themeColor="text1"/>
          <w:sz w:val="24"/>
        </w:rPr>
        <w:t>NCCS)</w:t>
      </w:r>
    </w:p>
    <w:p w:rsidR="005D4FFA" w:rsidRPr="008F1347" w:rsidRDefault="005D4FFA" w:rsidP="00807F3C">
      <w:pPr>
        <w:pStyle w:val="ListParagraph"/>
        <w:numPr>
          <w:ilvl w:val="0"/>
          <w:numId w:val="17"/>
        </w:numPr>
        <w:jc w:val="both"/>
        <w:rPr>
          <w:rFonts w:ascii="Garamond" w:hAnsi="Garamond"/>
          <w:noProof/>
          <w:color w:val="000000" w:themeColor="text1"/>
          <w:sz w:val="24"/>
        </w:rPr>
      </w:pPr>
      <w:r>
        <w:rPr>
          <w:rFonts w:ascii="Garamond" w:hAnsi="Garamond"/>
          <w:noProof/>
          <w:color w:val="000000" w:themeColor="text1"/>
          <w:sz w:val="24"/>
        </w:rPr>
        <w:t>MERN</w:t>
      </w:r>
      <w:r w:rsidRPr="008F1347">
        <w:rPr>
          <w:rFonts w:ascii="Garamond" w:hAnsi="Garamond"/>
          <w:noProof/>
          <w:color w:val="000000" w:themeColor="text1"/>
          <w:sz w:val="24"/>
        </w:rPr>
        <w:t xml:space="preserve"> Stack Workshop(by IT Glance)</w:t>
      </w:r>
    </w:p>
    <w:p w:rsidR="007A0F44" w:rsidRPr="005D4FFA" w:rsidRDefault="005D79E2" w:rsidP="005D4FFA">
      <w:pPr>
        <w:pStyle w:val="ListParagraph"/>
        <w:numPr>
          <w:ilvl w:val="0"/>
          <w:numId w:val="17"/>
        </w:numPr>
        <w:jc w:val="both"/>
        <w:rPr>
          <w:rFonts w:ascii="Garamond" w:hAnsi="Garamond"/>
          <w:noProof/>
          <w:color w:val="000000" w:themeColor="text1"/>
          <w:sz w:val="24"/>
        </w:rPr>
      </w:pPr>
      <w:r w:rsidRPr="008F1347">
        <w:rPr>
          <w:rFonts w:ascii="Garamond" w:hAnsi="Garamond"/>
          <w:noProof/>
          <w:color w:val="000000" w:themeColor="text1"/>
          <w:sz w:val="24"/>
        </w:rPr>
        <w:t>Hackathon(by NCCS)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8F1347" w:rsidRPr="008F1347" w:rsidTr="00FC76A3">
        <w:tc>
          <w:tcPr>
            <w:tcW w:w="725" w:type="dxa"/>
            <w:tcMar>
              <w:right w:w="216" w:type="dxa"/>
            </w:tcMar>
            <w:vAlign w:val="bottom"/>
          </w:tcPr>
          <w:p w:rsidR="000D1915" w:rsidRPr="008F1347" w:rsidRDefault="000D1915" w:rsidP="00807F3C">
            <w:pPr>
              <w:pStyle w:val="Icons"/>
              <w:jc w:val="both"/>
              <w:rPr>
                <w:rFonts w:ascii="Garamond" w:hAnsi="Garamond"/>
                <w:color w:val="000000" w:themeColor="text1"/>
                <w:sz w:val="24"/>
              </w:rPr>
            </w:pPr>
            <w:r w:rsidRPr="008F1347">
              <w:rPr>
                <w:noProof/>
                <w:color w:val="000000" w:themeColor="text1"/>
                <w:sz w:val="32"/>
                <w:u w:val="single"/>
              </w:rPr>
              <w:drawing>
                <wp:inline distT="0" distB="0" distL="0" distR="0" wp14:anchorId="3F96F665" wp14:editId="1D774960">
                  <wp:extent cx="189959" cy="189959"/>
                  <wp:effectExtent l="0" t="0" r="635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ej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77" cy="19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:rsidR="000D1915" w:rsidRPr="008F1347" w:rsidRDefault="000D1915" w:rsidP="00807F3C">
            <w:pPr>
              <w:pStyle w:val="Heading1"/>
              <w:jc w:val="both"/>
              <w:outlineLvl w:val="0"/>
              <w:rPr>
                <w:rFonts w:ascii="Garamond" w:hAnsi="Garamond"/>
                <w:color w:val="000000" w:themeColor="text1"/>
                <w:sz w:val="24"/>
                <w:szCs w:val="22"/>
              </w:rPr>
            </w:pPr>
            <w:r w:rsidRPr="008F1347">
              <w:rPr>
                <w:rFonts w:ascii="Garamond" w:hAnsi="Garamond"/>
                <w:color w:val="000000" w:themeColor="text1"/>
                <w:sz w:val="24"/>
                <w:szCs w:val="22"/>
              </w:rPr>
              <w:t>OBJECTIVES</w:t>
            </w:r>
          </w:p>
        </w:tc>
      </w:tr>
    </w:tbl>
    <w:p w:rsidR="000D1915" w:rsidRPr="008F1347" w:rsidRDefault="000D1915" w:rsidP="00807F3C">
      <w:pPr>
        <w:pStyle w:val="ListParagraph"/>
        <w:jc w:val="both"/>
        <w:rPr>
          <w:rFonts w:ascii="Garamond" w:hAnsi="Garamond"/>
          <w:noProof/>
          <w:color w:val="000000" w:themeColor="text1"/>
          <w:sz w:val="24"/>
          <w:szCs w:val="56"/>
        </w:rPr>
      </w:pPr>
      <w:r w:rsidRPr="008F1347">
        <w:rPr>
          <w:rFonts w:ascii="Garamond" w:hAnsi="Garamond"/>
          <w:noProof/>
          <w:color w:val="000000" w:themeColor="text1"/>
          <w:sz w:val="24"/>
          <w:szCs w:val="56"/>
        </w:rPr>
        <w:t>To learn new skill and enhance my skills while my time at this organization.</w:t>
      </w:r>
    </w:p>
    <w:sectPr w:rsidR="000D1915" w:rsidRPr="008F1347" w:rsidSect="00FE18B2">
      <w:footerReference w:type="default" r:id="rId18"/>
      <w:headerReference w:type="first" r:id="rId1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8A1" w:rsidRDefault="00CE48A1" w:rsidP="00F534FB">
      <w:pPr>
        <w:spacing w:after="0"/>
      </w:pPr>
      <w:r>
        <w:separator/>
      </w:r>
    </w:p>
  </w:endnote>
  <w:endnote w:type="continuationSeparator" w:id="0">
    <w:p w:rsidR="00CE48A1" w:rsidRDefault="00CE48A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F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8A1" w:rsidRDefault="00CE48A1" w:rsidP="00F534FB">
      <w:pPr>
        <w:spacing w:after="0"/>
      </w:pPr>
      <w:r>
        <w:separator/>
      </w:r>
    </w:p>
  </w:footnote>
  <w:footnote w:type="continuationSeparator" w:id="0">
    <w:p w:rsidR="00CE48A1" w:rsidRDefault="00CE48A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36E39DF"/>
    <w:multiLevelType w:val="hybridMultilevel"/>
    <w:tmpl w:val="CD9C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13BA5"/>
    <w:multiLevelType w:val="hybridMultilevel"/>
    <w:tmpl w:val="7BF6ED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712DF"/>
    <w:multiLevelType w:val="hybridMultilevel"/>
    <w:tmpl w:val="6DF83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A96C9C"/>
    <w:multiLevelType w:val="hybridMultilevel"/>
    <w:tmpl w:val="F4EA8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05539"/>
    <w:multiLevelType w:val="hybridMultilevel"/>
    <w:tmpl w:val="76F6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5"/>
  </w:num>
  <w:num w:numId="18">
    <w:abstractNumId w:val="10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95"/>
    <w:rsid w:val="00002750"/>
    <w:rsid w:val="00002C13"/>
    <w:rsid w:val="00004D4E"/>
    <w:rsid w:val="00011895"/>
    <w:rsid w:val="00013818"/>
    <w:rsid w:val="00024730"/>
    <w:rsid w:val="000348ED"/>
    <w:rsid w:val="00040219"/>
    <w:rsid w:val="00040CF1"/>
    <w:rsid w:val="0004158B"/>
    <w:rsid w:val="00051DFD"/>
    <w:rsid w:val="00056FE7"/>
    <w:rsid w:val="000570FF"/>
    <w:rsid w:val="00057244"/>
    <w:rsid w:val="00061C1E"/>
    <w:rsid w:val="000634AF"/>
    <w:rsid w:val="0006454B"/>
    <w:rsid w:val="00075B13"/>
    <w:rsid w:val="00092692"/>
    <w:rsid w:val="00096203"/>
    <w:rsid w:val="000A0229"/>
    <w:rsid w:val="000A3A19"/>
    <w:rsid w:val="000D1915"/>
    <w:rsid w:val="000D7E85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4B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23BA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2212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1BFB"/>
    <w:rsid w:val="00582623"/>
    <w:rsid w:val="005826C2"/>
    <w:rsid w:val="0059085F"/>
    <w:rsid w:val="005A459B"/>
    <w:rsid w:val="005A74EC"/>
    <w:rsid w:val="005B3D67"/>
    <w:rsid w:val="005B437C"/>
    <w:rsid w:val="005D0108"/>
    <w:rsid w:val="005D4FFA"/>
    <w:rsid w:val="005D79E2"/>
    <w:rsid w:val="005E0477"/>
    <w:rsid w:val="005E088C"/>
    <w:rsid w:val="005E6E43"/>
    <w:rsid w:val="005F4455"/>
    <w:rsid w:val="006104FF"/>
    <w:rsid w:val="00614B7C"/>
    <w:rsid w:val="00615AB8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4263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04A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7F3C"/>
    <w:rsid w:val="00812148"/>
    <w:rsid w:val="00814B43"/>
    <w:rsid w:val="00814FA5"/>
    <w:rsid w:val="0083016A"/>
    <w:rsid w:val="00832F68"/>
    <w:rsid w:val="00846AAE"/>
    <w:rsid w:val="00852607"/>
    <w:rsid w:val="00867081"/>
    <w:rsid w:val="008978E8"/>
    <w:rsid w:val="008A02C4"/>
    <w:rsid w:val="008A49A0"/>
    <w:rsid w:val="008A6538"/>
    <w:rsid w:val="008B5AE6"/>
    <w:rsid w:val="008D4FC8"/>
    <w:rsid w:val="008D5A80"/>
    <w:rsid w:val="008E123C"/>
    <w:rsid w:val="008E5483"/>
    <w:rsid w:val="008F1347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2F11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2700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0AEF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4CBE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48A1"/>
    <w:rsid w:val="00D046EF"/>
    <w:rsid w:val="00D11545"/>
    <w:rsid w:val="00D22E33"/>
    <w:rsid w:val="00D32E95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77F3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E5E75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D32E95"/>
    <w:pPr>
      <w:spacing w:after="200" w:line="276" w:lineRule="auto"/>
      <w:ind w:left="720"/>
      <w:contextualSpacing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D32E95"/>
    <w:pPr>
      <w:spacing w:after="20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2DD5CA99934F9DAF872C5492DE2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5CAAB-587E-42A8-936B-644AD1034F52}"/>
      </w:docPartPr>
      <w:docPartBody>
        <w:p w:rsidR="00AE7C7E" w:rsidRDefault="00EC591D">
          <w:pPr>
            <w:pStyle w:val="A52DD5CA99934F9DAF872C5492DE2FFA"/>
          </w:pPr>
          <w:r w:rsidRPr="009D0878">
            <w:t>Address</w:t>
          </w:r>
        </w:p>
      </w:docPartBody>
    </w:docPart>
    <w:docPart>
      <w:docPartPr>
        <w:name w:val="BF50484C7A7746699EEE6A1346CC3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7CAF1-4C3B-481E-86D0-4AE16FB87F1A}"/>
      </w:docPartPr>
      <w:docPartBody>
        <w:p w:rsidR="00AE7C7E" w:rsidRDefault="00EC591D">
          <w:pPr>
            <w:pStyle w:val="BF50484C7A7746699EEE6A1346CC357C"/>
          </w:pPr>
          <w:r w:rsidRPr="009D0878">
            <w:t>Phone</w:t>
          </w:r>
        </w:p>
      </w:docPartBody>
    </w:docPart>
    <w:docPart>
      <w:docPartPr>
        <w:name w:val="2E3D6C4152EE4E3BAD3E959735F62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DFB4-7201-424C-A873-2561396F0EB7}"/>
      </w:docPartPr>
      <w:docPartBody>
        <w:p w:rsidR="00AE7C7E" w:rsidRDefault="00EC591D">
          <w:pPr>
            <w:pStyle w:val="2E3D6C4152EE4E3BAD3E959735F62D7E"/>
          </w:pPr>
          <w:r w:rsidRPr="009D0878">
            <w:t>Email</w:t>
          </w:r>
        </w:p>
      </w:docPartBody>
    </w:docPart>
    <w:docPart>
      <w:docPartPr>
        <w:name w:val="4AC38CB15B764259B6BD2FC363DEF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01E80-30DD-4A00-A995-51A2A8626027}"/>
      </w:docPartPr>
      <w:docPartBody>
        <w:p w:rsidR="00AE7C7E" w:rsidRDefault="00EC591D">
          <w:pPr>
            <w:pStyle w:val="4AC38CB15B764259B6BD2FC363DEFA7E"/>
          </w:pPr>
          <w:r w:rsidRPr="009D0878">
            <w:t>LinkedIn Profile</w:t>
          </w:r>
        </w:p>
      </w:docPartBody>
    </w:docPart>
    <w:docPart>
      <w:docPartPr>
        <w:name w:val="F19DB09FCA984EF798468127F71A0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60525-C872-44AA-8727-C02162295FB6}"/>
      </w:docPartPr>
      <w:docPartBody>
        <w:p w:rsidR="00AE7C7E" w:rsidRDefault="00EC591D">
          <w:pPr>
            <w:pStyle w:val="F19DB09FCA984EF798468127F71A05FE"/>
          </w:pPr>
          <w:r w:rsidRPr="009D0878">
            <w:t>Twitter/Blog/Portfolio</w:t>
          </w:r>
        </w:p>
      </w:docPartBody>
    </w:docPart>
    <w:docPart>
      <w:docPartPr>
        <w:name w:val="887E0B1C70BB4FA2B1B44EEA39542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40496-91E9-43A3-B3E4-0A2FF4AF67BA}"/>
      </w:docPartPr>
      <w:docPartBody>
        <w:p w:rsidR="00AE7C7E" w:rsidRDefault="00EC591D">
          <w:pPr>
            <w:pStyle w:val="887E0B1C70BB4FA2B1B44EEA395421EE"/>
          </w:pPr>
          <w:r w:rsidRPr="00565B06">
            <w:t>Education</w:t>
          </w:r>
        </w:p>
      </w:docPartBody>
    </w:docPart>
    <w:docPart>
      <w:docPartPr>
        <w:name w:val="2959FF182BC24E5196D3CCB9085BD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52DCE-04D9-4FBF-94BD-FCDB0096AA0B}"/>
      </w:docPartPr>
      <w:docPartBody>
        <w:p w:rsidR="00AE7C7E" w:rsidRDefault="00F757B7" w:rsidP="00F757B7">
          <w:pPr>
            <w:pStyle w:val="2959FF182BC24E5196D3CCB9085BDF8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7B7"/>
    <w:rsid w:val="00466FE9"/>
    <w:rsid w:val="00500B97"/>
    <w:rsid w:val="005F5FEA"/>
    <w:rsid w:val="00AE7C7E"/>
    <w:rsid w:val="00C91830"/>
    <w:rsid w:val="00D5710D"/>
    <w:rsid w:val="00DE7623"/>
    <w:rsid w:val="00EC591D"/>
    <w:rsid w:val="00F757B7"/>
    <w:rsid w:val="00FB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8C195F5C8B458790CA4CD7BD1DB17A">
    <w:name w:val="EB8C195F5C8B458790CA4CD7BD1DB17A"/>
  </w:style>
  <w:style w:type="paragraph" w:customStyle="1" w:styleId="D0BBFD9346FD4ED89A1744FE407CD34C">
    <w:name w:val="D0BBFD9346FD4ED89A1744FE407CD34C"/>
  </w:style>
  <w:style w:type="paragraph" w:customStyle="1" w:styleId="A52DD5CA99934F9DAF872C5492DE2FFA">
    <w:name w:val="A52DD5CA99934F9DAF872C5492DE2FFA"/>
  </w:style>
  <w:style w:type="paragraph" w:customStyle="1" w:styleId="BF50484C7A7746699EEE6A1346CC357C">
    <w:name w:val="BF50484C7A7746699EEE6A1346CC357C"/>
  </w:style>
  <w:style w:type="paragraph" w:customStyle="1" w:styleId="2E3D6C4152EE4E3BAD3E959735F62D7E">
    <w:name w:val="2E3D6C4152EE4E3BAD3E959735F62D7E"/>
  </w:style>
  <w:style w:type="paragraph" w:customStyle="1" w:styleId="4AC38CB15B764259B6BD2FC363DEFA7E">
    <w:name w:val="4AC38CB15B764259B6BD2FC363DEFA7E"/>
  </w:style>
  <w:style w:type="paragraph" w:customStyle="1" w:styleId="F19DB09FCA984EF798468127F71A05FE">
    <w:name w:val="F19DB09FCA984EF798468127F71A05FE"/>
  </w:style>
  <w:style w:type="paragraph" w:customStyle="1" w:styleId="EA3F3F0C60244EAFA12C171BA5133912">
    <w:name w:val="EA3F3F0C60244EAFA12C171BA5133912"/>
  </w:style>
  <w:style w:type="paragraph" w:customStyle="1" w:styleId="AA905B49C0504F8BBCB9D2350B25323F">
    <w:name w:val="AA905B49C0504F8BBCB9D2350B25323F"/>
  </w:style>
  <w:style w:type="paragraph" w:customStyle="1" w:styleId="887E0B1C70BB4FA2B1B44EEA395421EE">
    <w:name w:val="887E0B1C70BB4FA2B1B44EEA395421EE"/>
  </w:style>
  <w:style w:type="paragraph" w:customStyle="1" w:styleId="0FDC7AE7FB9B46968757FB97911A005F">
    <w:name w:val="0FDC7AE7FB9B46968757FB97911A005F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52B5AC1BE5724AD197CDDFF7FE74DD33">
    <w:name w:val="52B5AC1BE5724AD197CDDFF7FE74DD33"/>
  </w:style>
  <w:style w:type="paragraph" w:customStyle="1" w:styleId="BEE33BA141964FC4B43A311F7C8D3D4E">
    <w:name w:val="BEE33BA141964FC4B43A311F7C8D3D4E"/>
  </w:style>
  <w:style w:type="paragraph" w:customStyle="1" w:styleId="57FA19E02D02490CB61ECB2256A0808F">
    <w:name w:val="57FA19E02D02490CB61ECB2256A0808F"/>
  </w:style>
  <w:style w:type="paragraph" w:customStyle="1" w:styleId="C4942176BBA0425A99FB4E7E80D5C15C">
    <w:name w:val="C4942176BBA0425A99FB4E7E80D5C15C"/>
  </w:style>
  <w:style w:type="paragraph" w:customStyle="1" w:styleId="A2FFBCCDFE8B49A5A7ABC0DFC6B78B8D">
    <w:name w:val="A2FFBCCDFE8B49A5A7ABC0DFC6B78B8D"/>
  </w:style>
  <w:style w:type="paragraph" w:customStyle="1" w:styleId="668C33E6BF1B4A78965069C9B6D1A279">
    <w:name w:val="668C33E6BF1B4A78965069C9B6D1A279"/>
  </w:style>
  <w:style w:type="paragraph" w:customStyle="1" w:styleId="8D1FBD468C5E4F839658A88216FBB52C">
    <w:name w:val="8D1FBD468C5E4F839658A88216FBB52C"/>
  </w:style>
  <w:style w:type="paragraph" w:customStyle="1" w:styleId="DDAD24DBE7804F4390B4EFF5A30EA022">
    <w:name w:val="DDAD24DBE7804F4390B4EFF5A30EA022"/>
  </w:style>
  <w:style w:type="paragraph" w:customStyle="1" w:styleId="E8C65F0B3EA9459682787191B598A7B4">
    <w:name w:val="E8C65F0B3EA9459682787191B598A7B4"/>
  </w:style>
  <w:style w:type="paragraph" w:customStyle="1" w:styleId="C22153FEDB3E4B4EA10D79D94F003130">
    <w:name w:val="C22153FEDB3E4B4EA10D79D94F003130"/>
  </w:style>
  <w:style w:type="paragraph" w:customStyle="1" w:styleId="876808418DAF4B888184A9998C9473D8">
    <w:name w:val="876808418DAF4B888184A9998C9473D8"/>
  </w:style>
  <w:style w:type="paragraph" w:customStyle="1" w:styleId="2DC81B665F7548C69A142373FC481CF4">
    <w:name w:val="2DC81B665F7548C69A142373FC481CF4"/>
  </w:style>
  <w:style w:type="paragraph" w:customStyle="1" w:styleId="8AD89C5E165A40BDA03C0B2531ACB00C">
    <w:name w:val="8AD89C5E165A40BDA03C0B2531ACB00C"/>
  </w:style>
  <w:style w:type="paragraph" w:customStyle="1" w:styleId="BDED5F202020428FABA4656B0F2E7AFB">
    <w:name w:val="BDED5F202020428FABA4656B0F2E7AFB"/>
  </w:style>
  <w:style w:type="paragraph" w:customStyle="1" w:styleId="D3B2F34127914258BDE8E36393B95BB3">
    <w:name w:val="D3B2F34127914258BDE8E36393B95BB3"/>
  </w:style>
  <w:style w:type="paragraph" w:customStyle="1" w:styleId="8952DC9DAA1A49C08A3527C8D698EDEF">
    <w:name w:val="8952DC9DAA1A49C08A3527C8D698EDEF"/>
  </w:style>
  <w:style w:type="paragraph" w:customStyle="1" w:styleId="56186F01CBE84B129DA371FB2266FF2B">
    <w:name w:val="56186F01CBE84B129DA371FB2266FF2B"/>
  </w:style>
  <w:style w:type="paragraph" w:customStyle="1" w:styleId="4AD0D702BCF84123AC5BB36220FC8CD8">
    <w:name w:val="4AD0D702BCF84123AC5BB36220FC8CD8"/>
  </w:style>
  <w:style w:type="paragraph" w:customStyle="1" w:styleId="8B9E941318B44B60AA9C107EB33502A0">
    <w:name w:val="8B9E941318B44B60AA9C107EB33502A0"/>
  </w:style>
  <w:style w:type="paragraph" w:customStyle="1" w:styleId="9188A947911843448E34FE64D95A1785">
    <w:name w:val="9188A947911843448E34FE64D95A1785"/>
  </w:style>
  <w:style w:type="paragraph" w:customStyle="1" w:styleId="2A2921B4E860479A9AA2B326E5C89AEF">
    <w:name w:val="2A2921B4E860479A9AA2B326E5C89AEF"/>
  </w:style>
  <w:style w:type="paragraph" w:customStyle="1" w:styleId="075E9B510D3D4A4BB7A6B561430A8C0E">
    <w:name w:val="075E9B510D3D4A4BB7A6B561430A8C0E"/>
  </w:style>
  <w:style w:type="paragraph" w:customStyle="1" w:styleId="08C1B679E94D4789818109C97431AB21">
    <w:name w:val="08C1B679E94D4789818109C97431AB21"/>
  </w:style>
  <w:style w:type="paragraph" w:customStyle="1" w:styleId="334C6E3D3FA0422CBEF28706CA287D01">
    <w:name w:val="334C6E3D3FA0422CBEF28706CA287D01"/>
  </w:style>
  <w:style w:type="paragraph" w:customStyle="1" w:styleId="A458B2F65B524BADAA0A6320379F0F3D">
    <w:name w:val="A458B2F65B524BADAA0A6320379F0F3D"/>
  </w:style>
  <w:style w:type="paragraph" w:customStyle="1" w:styleId="9B83D91BAD034A27AD41973B6FC05C26">
    <w:name w:val="9B83D91BAD034A27AD41973B6FC05C26"/>
  </w:style>
  <w:style w:type="paragraph" w:customStyle="1" w:styleId="1213E6EA33754040A1447E5CC1CF0EA3">
    <w:name w:val="1213E6EA33754040A1447E5CC1CF0EA3"/>
  </w:style>
  <w:style w:type="paragraph" w:customStyle="1" w:styleId="698098C8138D4BD98016BE1FF1414428">
    <w:name w:val="698098C8138D4BD98016BE1FF1414428"/>
  </w:style>
  <w:style w:type="paragraph" w:customStyle="1" w:styleId="051807E4D4CA4A7499DB87F01FD353D2">
    <w:name w:val="051807E4D4CA4A7499DB87F01FD353D2"/>
    <w:rsid w:val="00F757B7"/>
  </w:style>
  <w:style w:type="paragraph" w:customStyle="1" w:styleId="2959FF182BC24E5196D3CCB9085BDF84">
    <w:name w:val="2959FF182BC24E5196D3CCB9085BDF84"/>
    <w:rsid w:val="00F757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8C195F5C8B458790CA4CD7BD1DB17A">
    <w:name w:val="EB8C195F5C8B458790CA4CD7BD1DB17A"/>
  </w:style>
  <w:style w:type="paragraph" w:customStyle="1" w:styleId="D0BBFD9346FD4ED89A1744FE407CD34C">
    <w:name w:val="D0BBFD9346FD4ED89A1744FE407CD34C"/>
  </w:style>
  <w:style w:type="paragraph" w:customStyle="1" w:styleId="A52DD5CA99934F9DAF872C5492DE2FFA">
    <w:name w:val="A52DD5CA99934F9DAF872C5492DE2FFA"/>
  </w:style>
  <w:style w:type="paragraph" w:customStyle="1" w:styleId="BF50484C7A7746699EEE6A1346CC357C">
    <w:name w:val="BF50484C7A7746699EEE6A1346CC357C"/>
  </w:style>
  <w:style w:type="paragraph" w:customStyle="1" w:styleId="2E3D6C4152EE4E3BAD3E959735F62D7E">
    <w:name w:val="2E3D6C4152EE4E3BAD3E959735F62D7E"/>
  </w:style>
  <w:style w:type="paragraph" w:customStyle="1" w:styleId="4AC38CB15B764259B6BD2FC363DEFA7E">
    <w:name w:val="4AC38CB15B764259B6BD2FC363DEFA7E"/>
  </w:style>
  <w:style w:type="paragraph" w:customStyle="1" w:styleId="F19DB09FCA984EF798468127F71A05FE">
    <w:name w:val="F19DB09FCA984EF798468127F71A05FE"/>
  </w:style>
  <w:style w:type="paragraph" w:customStyle="1" w:styleId="EA3F3F0C60244EAFA12C171BA5133912">
    <w:name w:val="EA3F3F0C60244EAFA12C171BA5133912"/>
  </w:style>
  <w:style w:type="paragraph" w:customStyle="1" w:styleId="AA905B49C0504F8BBCB9D2350B25323F">
    <w:name w:val="AA905B49C0504F8BBCB9D2350B25323F"/>
  </w:style>
  <w:style w:type="paragraph" w:customStyle="1" w:styleId="887E0B1C70BB4FA2B1B44EEA395421EE">
    <w:name w:val="887E0B1C70BB4FA2B1B44EEA395421EE"/>
  </w:style>
  <w:style w:type="paragraph" w:customStyle="1" w:styleId="0FDC7AE7FB9B46968757FB97911A005F">
    <w:name w:val="0FDC7AE7FB9B46968757FB97911A005F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52B5AC1BE5724AD197CDDFF7FE74DD33">
    <w:name w:val="52B5AC1BE5724AD197CDDFF7FE74DD33"/>
  </w:style>
  <w:style w:type="paragraph" w:customStyle="1" w:styleId="BEE33BA141964FC4B43A311F7C8D3D4E">
    <w:name w:val="BEE33BA141964FC4B43A311F7C8D3D4E"/>
  </w:style>
  <w:style w:type="paragraph" w:customStyle="1" w:styleId="57FA19E02D02490CB61ECB2256A0808F">
    <w:name w:val="57FA19E02D02490CB61ECB2256A0808F"/>
  </w:style>
  <w:style w:type="paragraph" w:customStyle="1" w:styleId="C4942176BBA0425A99FB4E7E80D5C15C">
    <w:name w:val="C4942176BBA0425A99FB4E7E80D5C15C"/>
  </w:style>
  <w:style w:type="paragraph" w:customStyle="1" w:styleId="A2FFBCCDFE8B49A5A7ABC0DFC6B78B8D">
    <w:name w:val="A2FFBCCDFE8B49A5A7ABC0DFC6B78B8D"/>
  </w:style>
  <w:style w:type="paragraph" w:customStyle="1" w:styleId="668C33E6BF1B4A78965069C9B6D1A279">
    <w:name w:val="668C33E6BF1B4A78965069C9B6D1A279"/>
  </w:style>
  <w:style w:type="paragraph" w:customStyle="1" w:styleId="8D1FBD468C5E4F839658A88216FBB52C">
    <w:name w:val="8D1FBD468C5E4F839658A88216FBB52C"/>
  </w:style>
  <w:style w:type="paragraph" w:customStyle="1" w:styleId="DDAD24DBE7804F4390B4EFF5A30EA022">
    <w:name w:val="DDAD24DBE7804F4390B4EFF5A30EA022"/>
  </w:style>
  <w:style w:type="paragraph" w:customStyle="1" w:styleId="E8C65F0B3EA9459682787191B598A7B4">
    <w:name w:val="E8C65F0B3EA9459682787191B598A7B4"/>
  </w:style>
  <w:style w:type="paragraph" w:customStyle="1" w:styleId="C22153FEDB3E4B4EA10D79D94F003130">
    <w:name w:val="C22153FEDB3E4B4EA10D79D94F003130"/>
  </w:style>
  <w:style w:type="paragraph" w:customStyle="1" w:styleId="876808418DAF4B888184A9998C9473D8">
    <w:name w:val="876808418DAF4B888184A9998C9473D8"/>
  </w:style>
  <w:style w:type="paragraph" w:customStyle="1" w:styleId="2DC81B665F7548C69A142373FC481CF4">
    <w:name w:val="2DC81B665F7548C69A142373FC481CF4"/>
  </w:style>
  <w:style w:type="paragraph" w:customStyle="1" w:styleId="8AD89C5E165A40BDA03C0B2531ACB00C">
    <w:name w:val="8AD89C5E165A40BDA03C0B2531ACB00C"/>
  </w:style>
  <w:style w:type="paragraph" w:customStyle="1" w:styleId="BDED5F202020428FABA4656B0F2E7AFB">
    <w:name w:val="BDED5F202020428FABA4656B0F2E7AFB"/>
  </w:style>
  <w:style w:type="paragraph" w:customStyle="1" w:styleId="D3B2F34127914258BDE8E36393B95BB3">
    <w:name w:val="D3B2F34127914258BDE8E36393B95BB3"/>
  </w:style>
  <w:style w:type="paragraph" w:customStyle="1" w:styleId="8952DC9DAA1A49C08A3527C8D698EDEF">
    <w:name w:val="8952DC9DAA1A49C08A3527C8D698EDEF"/>
  </w:style>
  <w:style w:type="paragraph" w:customStyle="1" w:styleId="56186F01CBE84B129DA371FB2266FF2B">
    <w:name w:val="56186F01CBE84B129DA371FB2266FF2B"/>
  </w:style>
  <w:style w:type="paragraph" w:customStyle="1" w:styleId="4AD0D702BCF84123AC5BB36220FC8CD8">
    <w:name w:val="4AD0D702BCF84123AC5BB36220FC8CD8"/>
  </w:style>
  <w:style w:type="paragraph" w:customStyle="1" w:styleId="8B9E941318B44B60AA9C107EB33502A0">
    <w:name w:val="8B9E941318B44B60AA9C107EB33502A0"/>
  </w:style>
  <w:style w:type="paragraph" w:customStyle="1" w:styleId="9188A947911843448E34FE64D95A1785">
    <w:name w:val="9188A947911843448E34FE64D95A1785"/>
  </w:style>
  <w:style w:type="paragraph" w:customStyle="1" w:styleId="2A2921B4E860479A9AA2B326E5C89AEF">
    <w:name w:val="2A2921B4E860479A9AA2B326E5C89AEF"/>
  </w:style>
  <w:style w:type="paragraph" w:customStyle="1" w:styleId="075E9B510D3D4A4BB7A6B561430A8C0E">
    <w:name w:val="075E9B510D3D4A4BB7A6B561430A8C0E"/>
  </w:style>
  <w:style w:type="paragraph" w:customStyle="1" w:styleId="08C1B679E94D4789818109C97431AB21">
    <w:name w:val="08C1B679E94D4789818109C97431AB21"/>
  </w:style>
  <w:style w:type="paragraph" w:customStyle="1" w:styleId="334C6E3D3FA0422CBEF28706CA287D01">
    <w:name w:val="334C6E3D3FA0422CBEF28706CA287D01"/>
  </w:style>
  <w:style w:type="paragraph" w:customStyle="1" w:styleId="A458B2F65B524BADAA0A6320379F0F3D">
    <w:name w:val="A458B2F65B524BADAA0A6320379F0F3D"/>
  </w:style>
  <w:style w:type="paragraph" w:customStyle="1" w:styleId="9B83D91BAD034A27AD41973B6FC05C26">
    <w:name w:val="9B83D91BAD034A27AD41973B6FC05C26"/>
  </w:style>
  <w:style w:type="paragraph" w:customStyle="1" w:styleId="1213E6EA33754040A1447E5CC1CF0EA3">
    <w:name w:val="1213E6EA33754040A1447E5CC1CF0EA3"/>
  </w:style>
  <w:style w:type="paragraph" w:customStyle="1" w:styleId="698098C8138D4BD98016BE1FF1414428">
    <w:name w:val="698098C8138D4BD98016BE1FF1414428"/>
  </w:style>
  <w:style w:type="paragraph" w:customStyle="1" w:styleId="051807E4D4CA4A7499DB87F01FD353D2">
    <w:name w:val="051807E4D4CA4A7499DB87F01FD353D2"/>
    <w:rsid w:val="00F757B7"/>
  </w:style>
  <w:style w:type="paragraph" w:customStyle="1" w:styleId="2959FF182BC24E5196D3CCB9085BDF84">
    <w:name w:val="2959FF182BC24E5196D3CCB9085BDF84"/>
    <w:rsid w:val="00F75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Raniban, Kathmandu</CompanyAddress>
  <CompanyPhone>9813869354</CompanyPhone>
  <CompanyFax/>
  <CompanyEmail>Prajwolthapa0710@gmail.com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www.linkedin.com/in/prajwol-thapa-9b68461a0</cp:keywords>
  <cp:lastModifiedBy/>
  <cp:revision>1</cp:revision>
  <dcterms:created xsi:type="dcterms:W3CDTF">2020-12-19T05:08:00Z</dcterms:created>
  <dcterms:modified xsi:type="dcterms:W3CDTF">2021-01-11T12:04:00Z</dcterms:modified>
  <cp:contentStatus>https://github.com/prajzwol7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